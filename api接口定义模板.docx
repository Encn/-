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小程序接口定义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用户登录：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"http://localhost:8080/login/auth"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http://localhost:8080/login/auth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请求：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{"username":"test","password":"43423432"}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返回：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"returnCode": "100",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"returnMsg": "请求成功",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"returnData":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"result": "用户名或密码错误"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注意： cookies 中 JSESSIONID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"https://github.com/tlt0814/complaint/blob/master/README.md" \l "%E6%9F%A5%E8%AF%A2%E7%94%A8%E6%88%B7%E4%BF%A1%E6%81%AF"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查询用户信息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"http://localhost:8080//login/info"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http://localhost:8080//login/info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返回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"returnCode": "100",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"returnMsg": "请求成功",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"returnData":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"cardType": "1",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"telephone": "1301234512345",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"id": 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"cardNumber": "22222222222222",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"username": "tank"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"https://github.com/tlt0814/complaint/blob/master/README.md" \l "%E6%B7%BB%E5%8A%A0%E7%94%A8%E6%88%B7"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添加用户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"http://localhost:8080/user/add"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http://localhost:8080/user/add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{"username":"test","password":"43423432","real_name":"张三","telephone":"13012341234","cardtype":"1","cardnumber":"22022019901010123X"}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返回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"returnCode": "100",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"returnMsg": "请求成功",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"returnData":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"https://github.com/tlt0814/complaint/blob/master/README.md" \l "%E6%B7%BB%E5%8A%A0%E6%8A%95%E8%AF%89%E5%BB%BA%E8%AE%AE"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添加投诉建议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"http://localhost:8080/suggest/add"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http://localhost:8080/suggest/add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{"user_id":"1","type":"1", "title":"ttttt", "content":"ccccccc", "depart":"dddddd", "region":"1,2,3"}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type : 1/2 投诉/建议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返回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"returnCode": "100",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"returnMsg": "请求成功",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"returnData":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C22A9"/>
    <w:multiLevelType w:val="multilevel"/>
    <w:tmpl w:val="804C22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6DD488"/>
    <w:multiLevelType w:val="multilevel"/>
    <w:tmpl w:val="886DD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B53D17A"/>
    <w:multiLevelType w:val="multilevel"/>
    <w:tmpl w:val="8B53D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9F3DD3"/>
    <w:multiLevelType w:val="multilevel"/>
    <w:tmpl w:val="969F3D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408C8DE"/>
    <w:multiLevelType w:val="multilevel"/>
    <w:tmpl w:val="C408C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94280E9"/>
    <w:multiLevelType w:val="multilevel"/>
    <w:tmpl w:val="C94280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B1E609"/>
    <w:multiLevelType w:val="multilevel"/>
    <w:tmpl w:val="16B1E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CDD54BF"/>
    <w:multiLevelType w:val="multilevel"/>
    <w:tmpl w:val="1CDD5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7272149"/>
    <w:multiLevelType w:val="multilevel"/>
    <w:tmpl w:val="57272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81F5B"/>
    <w:rsid w:val="18331FFE"/>
    <w:rsid w:val="195F5048"/>
    <w:rsid w:val="48E1190F"/>
    <w:rsid w:val="49B81F5B"/>
    <w:rsid w:val="6C582850"/>
    <w:rsid w:val="6D535020"/>
    <w:rsid w:val="7FB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sp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2018-12-04T04:25:00Z</dcterms:created>
  <dc:creator>wangsp</dc:creator>
  <cp:lastModifiedBy>wangsp</cp:lastModifiedBy>
  <dcterms:modified xsi:type="dcterms:W3CDTF">2018-12-07T07:28:55Z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